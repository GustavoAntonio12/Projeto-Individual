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FF16" w14:textId="77777777" w:rsidR="0060123F" w:rsidRDefault="0060123F" w:rsidP="00CC6A2D">
      <w:pPr>
        <w:spacing w:line="240" w:lineRule="auto"/>
        <w:rPr>
          <w:rFonts w:cs="Arial"/>
        </w:rPr>
      </w:pPr>
    </w:p>
    <w:p w14:paraId="14D4B068" w14:textId="74F6FD75" w:rsidR="00A379BB" w:rsidRDefault="00E8261F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5FC2355A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</w:t>
      </w:r>
      <w:r w:rsidR="008C3381">
        <w:rPr>
          <w:rFonts w:cs="Arial"/>
        </w:rPr>
        <w:t xml:space="preserve">DE </w:t>
      </w:r>
      <w:r w:rsidR="008C3381" w:rsidRPr="008C3381">
        <w:rPr>
          <w:rFonts w:cs="Arial"/>
        </w:rPr>
        <w:t>CIÊNCIA DA COMPUTAÇÃO</w:t>
      </w:r>
    </w:p>
    <w:p w14:paraId="3885A4F3" w14:textId="7A15BD4A" w:rsidR="00CC6A2D" w:rsidRDefault="00CC6A2D" w:rsidP="00A379BB">
      <w:pPr>
        <w:spacing w:line="240" w:lineRule="auto"/>
        <w:jc w:val="center"/>
        <w:rPr>
          <w:rFonts w:cs="Arial"/>
        </w:rPr>
      </w:pPr>
    </w:p>
    <w:p w14:paraId="2F0BB6DF" w14:textId="77777777" w:rsidR="00CC6A2D" w:rsidRDefault="00CC6A2D" w:rsidP="00A379BB">
      <w:pPr>
        <w:spacing w:line="240" w:lineRule="auto"/>
        <w:jc w:val="center"/>
        <w:rPr>
          <w:rFonts w:cs="Arial"/>
        </w:rPr>
      </w:pPr>
    </w:p>
    <w:p w14:paraId="654F72D4" w14:textId="6F734D92" w:rsidR="00370E34" w:rsidRDefault="008C3381" w:rsidP="00CC6A2D">
      <w:pPr>
        <w:pStyle w:val="NormalGrande"/>
      </w:pPr>
      <w:r w:rsidRPr="00C74128">
        <w:t>Gustavo ANtonio</w:t>
      </w:r>
    </w:p>
    <w:p w14:paraId="3573BB99" w14:textId="33F0A33E" w:rsidR="00CC6A2D" w:rsidRDefault="00CC6A2D" w:rsidP="00CC6A2D">
      <w:pPr>
        <w:pStyle w:val="NormalGrande"/>
      </w:pPr>
    </w:p>
    <w:p w14:paraId="31B34004" w14:textId="44AB9FA9" w:rsidR="00CC6A2D" w:rsidRDefault="00CC6A2D" w:rsidP="00CC6A2D">
      <w:pPr>
        <w:pStyle w:val="NormalGrande"/>
      </w:pPr>
    </w:p>
    <w:p w14:paraId="0718F7CE" w14:textId="63E75268" w:rsidR="00CC6A2D" w:rsidRDefault="00CC6A2D" w:rsidP="00CC6A2D">
      <w:pPr>
        <w:pStyle w:val="NormalGrande"/>
      </w:pPr>
    </w:p>
    <w:p w14:paraId="3C513EF1" w14:textId="54FED21A" w:rsidR="00CC6A2D" w:rsidRDefault="00CC6A2D" w:rsidP="00CC6A2D">
      <w:pPr>
        <w:pStyle w:val="NormalGrande"/>
      </w:pPr>
    </w:p>
    <w:p w14:paraId="4ECF0DB4" w14:textId="784D9F8F" w:rsidR="00CC6A2D" w:rsidRDefault="00CC6A2D" w:rsidP="00CC6A2D">
      <w:pPr>
        <w:pStyle w:val="NormalGrande"/>
      </w:pPr>
    </w:p>
    <w:p w14:paraId="54EF23BD" w14:textId="77777777" w:rsidR="00CC6A2D" w:rsidRDefault="00CC6A2D" w:rsidP="00CC6A2D">
      <w:pPr>
        <w:pStyle w:val="NormalGrande"/>
      </w:pPr>
    </w:p>
    <w:p w14:paraId="574D8BF3" w14:textId="753AEDFC" w:rsidR="00CC6A2D" w:rsidRDefault="00CC6A2D" w:rsidP="00CC6A2D">
      <w:pPr>
        <w:pStyle w:val="NormalGrande"/>
      </w:pPr>
    </w:p>
    <w:p w14:paraId="70C8E510" w14:textId="66089537" w:rsidR="00CC6A2D" w:rsidRDefault="00CC6A2D" w:rsidP="00CC6A2D">
      <w:pPr>
        <w:pStyle w:val="NormalGrande"/>
      </w:pPr>
    </w:p>
    <w:p w14:paraId="7251494D" w14:textId="33760583" w:rsidR="00CC6A2D" w:rsidRDefault="00CC6A2D" w:rsidP="00CC6A2D">
      <w:pPr>
        <w:pStyle w:val="NormalGrande"/>
      </w:pPr>
    </w:p>
    <w:p w14:paraId="51BE33DA" w14:textId="08D8140E" w:rsidR="00CC6A2D" w:rsidRDefault="00CC6A2D" w:rsidP="00CC6A2D">
      <w:pPr>
        <w:pStyle w:val="NormalGrande"/>
      </w:pPr>
    </w:p>
    <w:p w14:paraId="7011AC53" w14:textId="710CD5A6" w:rsidR="00CC6A2D" w:rsidRDefault="00CC6A2D" w:rsidP="00CC6A2D">
      <w:pPr>
        <w:pStyle w:val="NormalGrande"/>
      </w:pPr>
    </w:p>
    <w:p w14:paraId="146D37EB" w14:textId="77777777" w:rsidR="00CC6A2D" w:rsidRPr="00C74128" w:rsidRDefault="00CC6A2D" w:rsidP="00CC6A2D">
      <w:pPr>
        <w:pStyle w:val="NormalGrande"/>
      </w:pPr>
    </w:p>
    <w:p w14:paraId="33F51764" w14:textId="72D02A63" w:rsidR="00DB04D5" w:rsidRPr="00C74128" w:rsidRDefault="008C3381" w:rsidP="00DB04D5">
      <w:pPr>
        <w:pStyle w:val="NormalGrande"/>
      </w:pPr>
      <w:r w:rsidRPr="00C74128">
        <w:t>Steven Universe Comunidade</w:t>
      </w:r>
    </w:p>
    <w:p w14:paraId="5C8F3224" w14:textId="77777777" w:rsidR="00370E34" w:rsidRPr="00C74128" w:rsidRDefault="00370E34" w:rsidP="00E07423">
      <w:pPr>
        <w:pStyle w:val="NormalGrande"/>
      </w:pPr>
    </w:p>
    <w:p w14:paraId="7C836E9C" w14:textId="77777777" w:rsidR="00D122FD" w:rsidRPr="00C74128" w:rsidRDefault="00D122FD" w:rsidP="00E07423">
      <w:pPr>
        <w:pStyle w:val="Capa-Grauacadmico"/>
        <w:ind w:left="5711" w:hanging="1175"/>
      </w:pPr>
    </w:p>
    <w:p w14:paraId="59374737" w14:textId="77777777" w:rsidR="00370E34" w:rsidRPr="00C74128" w:rsidRDefault="00370E34" w:rsidP="00E07423">
      <w:pPr>
        <w:pStyle w:val="NormalGrande"/>
      </w:pPr>
    </w:p>
    <w:p w14:paraId="38B3DC3A" w14:textId="77777777" w:rsidR="00370E34" w:rsidRPr="00C74128" w:rsidRDefault="00370E34" w:rsidP="00E07423">
      <w:pPr>
        <w:pStyle w:val="NormalGrande"/>
      </w:pPr>
    </w:p>
    <w:p w14:paraId="67146F57" w14:textId="77777777" w:rsidR="00370E34" w:rsidRPr="00C74128" w:rsidRDefault="00370E34" w:rsidP="00E07423">
      <w:pPr>
        <w:pStyle w:val="NormalGrande"/>
      </w:pPr>
    </w:p>
    <w:p w14:paraId="16004762" w14:textId="77777777" w:rsidR="00370E34" w:rsidRPr="00C74128" w:rsidRDefault="00370E34" w:rsidP="00E07423">
      <w:pPr>
        <w:pStyle w:val="NormalGrande"/>
      </w:pPr>
    </w:p>
    <w:p w14:paraId="23BF27DC" w14:textId="77777777" w:rsidR="00370E34" w:rsidRPr="00C74128" w:rsidRDefault="00370E34" w:rsidP="00E07423">
      <w:pPr>
        <w:pStyle w:val="NormalGrande"/>
      </w:pPr>
    </w:p>
    <w:p w14:paraId="7768F1AB" w14:textId="77777777" w:rsidR="00370E34" w:rsidRPr="00C74128" w:rsidRDefault="00370E34" w:rsidP="00E07423">
      <w:pPr>
        <w:pStyle w:val="NormalGrande"/>
      </w:pPr>
    </w:p>
    <w:p w14:paraId="100C29A8" w14:textId="77777777" w:rsidR="00370E34" w:rsidRPr="00C74128" w:rsidRDefault="00370E34" w:rsidP="00E07423">
      <w:pPr>
        <w:pStyle w:val="NormalGrande"/>
      </w:pPr>
    </w:p>
    <w:p w14:paraId="3DA6C150" w14:textId="77777777" w:rsidR="00370E34" w:rsidRPr="00C74128" w:rsidRDefault="00370E34" w:rsidP="00E07423">
      <w:pPr>
        <w:pStyle w:val="NormalGrande"/>
      </w:pPr>
    </w:p>
    <w:p w14:paraId="4152E524" w14:textId="77777777" w:rsidR="00370E34" w:rsidRPr="00C74128" w:rsidRDefault="00370E34" w:rsidP="00E07423">
      <w:pPr>
        <w:pStyle w:val="NormalGrande"/>
      </w:pPr>
    </w:p>
    <w:p w14:paraId="242D7012" w14:textId="77777777" w:rsidR="00A379BB" w:rsidRPr="00C74128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7A69094" w:rsidR="00370E34" w:rsidRDefault="00A379BB" w:rsidP="00E07423">
      <w:pPr>
        <w:pStyle w:val="NormalGrande"/>
      </w:pPr>
      <w:r>
        <w:t>20</w:t>
      </w:r>
      <w:r w:rsidR="00CE67CE">
        <w:t>2</w:t>
      </w:r>
      <w:r w:rsidR="00F7102D">
        <w:t>2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3706B21B" w14:textId="2EEB569D" w:rsidR="00574ADE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574ADE">
        <w:t>1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VISÃO DO PROJETO</w:t>
      </w:r>
      <w:r w:rsidR="00574ADE">
        <w:tab/>
      </w:r>
      <w:r w:rsidR="00574ADE">
        <w:fldChar w:fldCharType="begin"/>
      </w:r>
      <w:r w:rsidR="00574ADE">
        <w:instrText xml:space="preserve"> PAGEREF _Toc104391401 \h </w:instrText>
      </w:r>
      <w:r w:rsidR="00574ADE">
        <w:fldChar w:fldCharType="separate"/>
      </w:r>
      <w:r w:rsidR="00017541">
        <w:t>6</w:t>
      </w:r>
      <w:r w:rsidR="00574ADE">
        <w:fldChar w:fldCharType="end"/>
      </w:r>
    </w:p>
    <w:p w14:paraId="659988FC" w14:textId="1B37BC94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D63421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_Toc104391403 \h </w:instrText>
      </w:r>
      <w:r>
        <w:rPr>
          <w:noProof/>
        </w:rPr>
      </w:r>
      <w:r>
        <w:rPr>
          <w:noProof/>
        </w:rPr>
        <w:fldChar w:fldCharType="separate"/>
      </w:r>
      <w:r w:rsidR="00017541">
        <w:rPr>
          <w:noProof/>
        </w:rPr>
        <w:t>6</w:t>
      </w:r>
      <w:r>
        <w:rPr>
          <w:noProof/>
        </w:rPr>
        <w:fldChar w:fldCharType="end"/>
      </w:r>
    </w:p>
    <w:p w14:paraId="4E291199" w14:textId="6DEA075B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D63421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_Toc104391404 \h </w:instrText>
      </w:r>
      <w:r>
        <w:rPr>
          <w:noProof/>
        </w:rPr>
      </w:r>
      <w:r>
        <w:rPr>
          <w:noProof/>
        </w:rPr>
        <w:fldChar w:fldCharType="separate"/>
      </w:r>
      <w:r w:rsidR="00017541">
        <w:rPr>
          <w:noProof/>
        </w:rPr>
        <w:t>6</w:t>
      </w:r>
      <w:r>
        <w:rPr>
          <w:noProof/>
        </w:rPr>
        <w:fldChar w:fldCharType="end"/>
      </w:r>
    </w:p>
    <w:p w14:paraId="27B64AC9" w14:textId="378ECB3A" w:rsidR="00574ADE" w:rsidRDefault="00574ADE" w:rsidP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</w:t>
      </w:r>
      <w:r w:rsidR="00D63421"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objetivo da solução</w:t>
      </w:r>
      <w:r>
        <w:rPr>
          <w:noProof/>
        </w:rPr>
        <w:tab/>
      </w:r>
      <w:r w:rsidR="00E27D63">
        <w:rPr>
          <w:noProof/>
        </w:rPr>
        <w:t>6</w:t>
      </w:r>
    </w:p>
    <w:p w14:paraId="490D2571" w14:textId="23A3AB05" w:rsidR="00574ADE" w:rsidRPr="008C3381" w:rsidRDefault="00574ADE" w:rsidP="008C338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 w:rsidR="008C3381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116556">
        <w:rPr>
          <w:color w:val="000000"/>
        </w:rPr>
        <w:t>desenvolvimento do projeto</w:t>
      </w:r>
      <w:r>
        <w:tab/>
      </w:r>
      <w:r w:rsidR="00E27D63">
        <w:t>8</w:t>
      </w:r>
    </w:p>
    <w:p w14:paraId="0DCC150D" w14:textId="563FD34F" w:rsidR="00574ADE" w:rsidRDefault="008C3381" w:rsidP="00E27D63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Banco de Dados</w:t>
      </w:r>
      <w:r w:rsidR="00574ADE">
        <w:rPr>
          <w:noProof/>
        </w:rPr>
        <w:tab/>
      </w:r>
      <w:r w:rsidR="00E27D63">
        <w:rPr>
          <w:noProof/>
        </w:rPr>
        <w:t>8</w:t>
      </w:r>
    </w:p>
    <w:p w14:paraId="07A87C81" w14:textId="563BFC03" w:rsidR="00574ADE" w:rsidRDefault="008C3381" w:rsidP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2.</w:t>
      </w:r>
      <w:r w:rsidR="00E27D63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MÉTRICAS</w:t>
      </w:r>
      <w:r w:rsidR="00574ADE">
        <w:rPr>
          <w:noProof/>
        </w:rPr>
        <w:tab/>
      </w:r>
      <w:r w:rsidR="00E27D63">
        <w:rPr>
          <w:noProof/>
        </w:rPr>
        <w:t>8</w:t>
      </w:r>
    </w:p>
    <w:p w14:paraId="65BD117D" w14:textId="31F81382" w:rsidR="00574ADE" w:rsidRDefault="008C338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3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CONCLUSÕES</w:t>
      </w:r>
      <w:r w:rsidR="00574ADE">
        <w:tab/>
      </w:r>
      <w:r w:rsidR="00574ADE">
        <w:fldChar w:fldCharType="begin"/>
      </w:r>
      <w:r w:rsidR="00574ADE">
        <w:instrText xml:space="preserve"> PAGEREF _Toc104391421 \h </w:instrText>
      </w:r>
      <w:r w:rsidR="00574ADE">
        <w:fldChar w:fldCharType="separate"/>
      </w:r>
      <w:r w:rsidR="00017541">
        <w:t>13</w:t>
      </w:r>
      <w:r w:rsidR="00574ADE">
        <w:fldChar w:fldCharType="end"/>
      </w:r>
    </w:p>
    <w:p w14:paraId="50C30856" w14:textId="50235664" w:rsidR="00574ADE" w:rsidRDefault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 w:rsidR="00574ADE"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.</w:t>
      </w:r>
      <w:r w:rsidR="00E5262B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Processo de aprendizado com o projeto</w:t>
      </w:r>
      <w:r w:rsidR="00574ADE">
        <w:rPr>
          <w:noProof/>
        </w:rPr>
        <w:tab/>
      </w:r>
      <w:r w:rsidR="00574ADE">
        <w:rPr>
          <w:noProof/>
        </w:rPr>
        <w:fldChar w:fldCharType="begin"/>
      </w:r>
      <w:r w:rsidR="00574ADE">
        <w:rPr>
          <w:noProof/>
        </w:rPr>
        <w:instrText xml:space="preserve"> PAGEREF _Toc104391423 \h </w:instrText>
      </w:r>
      <w:r w:rsidR="00574ADE">
        <w:rPr>
          <w:noProof/>
        </w:rPr>
      </w:r>
      <w:r w:rsidR="00574ADE">
        <w:rPr>
          <w:noProof/>
        </w:rPr>
        <w:fldChar w:fldCharType="separate"/>
      </w:r>
      <w:r w:rsidR="00017541">
        <w:rPr>
          <w:noProof/>
        </w:rPr>
        <w:t>13</w:t>
      </w:r>
      <w:r w:rsidR="00574ADE">
        <w:rPr>
          <w:noProof/>
        </w:rPr>
        <w:fldChar w:fldCharType="end"/>
      </w:r>
    </w:p>
    <w:p w14:paraId="6523B198" w14:textId="44894C44" w:rsidR="00574ADE" w:rsidRDefault="008C3381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 w:rsidR="00E5262B">
        <w:rPr>
          <w:rFonts w:ascii="Times New Roman" w:hAnsi="Times New Roman"/>
          <w:caps w:val="0"/>
          <w:noProof/>
          <w:snapToGrid w:val="0"/>
          <w:color w:val="000000"/>
          <w:w w:val="0"/>
        </w:rPr>
        <w:t>.2</w:t>
      </w:r>
      <w:r w:rsid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574ADE" w:rsidRPr="00116556">
        <w:rPr>
          <w:b/>
          <w:noProof/>
        </w:rPr>
        <w:t>Considerações finais sobre A evolução da solução</w:t>
      </w:r>
      <w:r w:rsidR="00574ADE">
        <w:rPr>
          <w:noProof/>
        </w:rPr>
        <w:tab/>
      </w:r>
      <w:r w:rsidR="00574ADE">
        <w:rPr>
          <w:noProof/>
        </w:rPr>
        <w:fldChar w:fldCharType="begin"/>
      </w:r>
      <w:r w:rsidR="00574ADE">
        <w:rPr>
          <w:noProof/>
        </w:rPr>
        <w:instrText xml:space="preserve"> PAGEREF _Toc104391424 \h </w:instrText>
      </w:r>
      <w:r w:rsidR="00574ADE">
        <w:rPr>
          <w:noProof/>
        </w:rPr>
      </w:r>
      <w:r w:rsidR="00574ADE">
        <w:rPr>
          <w:noProof/>
        </w:rPr>
        <w:fldChar w:fldCharType="separate"/>
      </w:r>
      <w:r w:rsidR="00017541">
        <w:rPr>
          <w:noProof/>
        </w:rPr>
        <w:t>13</w:t>
      </w:r>
      <w:r w:rsidR="00574ADE">
        <w:rPr>
          <w:noProof/>
        </w:rPr>
        <w:fldChar w:fldCharType="end"/>
      </w:r>
    </w:p>
    <w:p w14:paraId="2560F2B5" w14:textId="3C3E92B0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_Toc104391425 \h </w:instrText>
      </w:r>
      <w:r>
        <w:fldChar w:fldCharType="separate"/>
      </w:r>
      <w:r w:rsidR="00017541">
        <w:t>14</w:t>
      </w:r>
      <w:r>
        <w:fldChar w:fldCharType="end"/>
      </w:r>
    </w:p>
    <w:p w14:paraId="5F966359" w14:textId="134BBF1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4FC5E3CF" w:rsidR="00370E34" w:rsidRDefault="00CC6A2D" w:rsidP="0080036E">
      <w:pPr>
        <w:pStyle w:val="FolhadeRostodosCaptulos"/>
      </w:pPr>
      <w:r>
        <w:lastRenderedPageBreak/>
        <w:t>1</w:t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104391401"/>
      <w:bookmarkEnd w:id="2"/>
      <w:bookmarkEnd w:id="3"/>
      <w:r>
        <w:lastRenderedPageBreak/>
        <w:t>VISÃO DO PROJETO</w:t>
      </w:r>
      <w:bookmarkEnd w:id="4"/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5" w:name="_Toc104391403"/>
      <w:bookmarkStart w:id="6" w:name="_Toc124080447"/>
      <w:r>
        <w:rPr>
          <w:b/>
        </w:rPr>
        <w:t>CONTEXTO</w:t>
      </w:r>
      <w:bookmarkEnd w:id="5"/>
    </w:p>
    <w:p w14:paraId="46146C21" w14:textId="04F44B74" w:rsidR="00A53FEA" w:rsidRPr="003F4E12" w:rsidRDefault="00800B2A" w:rsidP="00A53FEA">
      <w:r w:rsidRPr="00800B2A">
        <w:t xml:space="preserve">Steven Universe é um desenho transmitido pela Cartoon Network que aborda diversos temas relacionados a amor, amizade, existencialismo, sexualidade. Dentre diversos temas que interessam qualquer pessoa dos dias de </w:t>
      </w:r>
      <w:proofErr w:type="spellStart"/>
      <w:proofErr w:type="gramStart"/>
      <w:r w:rsidRPr="00800B2A">
        <w:t>hoje.Um</w:t>
      </w:r>
      <w:proofErr w:type="spellEnd"/>
      <w:proofErr w:type="gramEnd"/>
      <w:r w:rsidRPr="00800B2A">
        <w:t xml:space="preserve"> dos maiores temas do desenho, é seu foco no aspecto do autoconhecimento, um tema que dificilmente tem espaço para debate na </w:t>
      </w:r>
      <w:proofErr w:type="spellStart"/>
      <w:r w:rsidRPr="00800B2A">
        <w:t>mídia.Entretanto</w:t>
      </w:r>
      <w:proofErr w:type="spellEnd"/>
      <w:r w:rsidRPr="00800B2A">
        <w:t xml:space="preserve">, mesmo sendo de uma grande qualidade, o desenho não possui um grande público, se limitando apenas aos admiradores de animações e crianças (dado que ele é transmitido em um canal adotado pela sociedade como infantil, afinal a própria empresa nunca se definiu </w:t>
      </w:r>
      <w:proofErr w:type="spellStart"/>
      <w:r w:rsidRPr="00800B2A">
        <w:t>omo</w:t>
      </w:r>
      <w:proofErr w:type="spellEnd"/>
      <w:r w:rsidRPr="00800B2A">
        <w:t xml:space="preserve"> infantil ou não)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7" w:name="_Toc104391404"/>
      <w:r w:rsidRPr="00084588">
        <w:rPr>
          <w:b/>
        </w:rPr>
        <w:t>Problema / justificativa do projeto</w:t>
      </w:r>
      <w:bookmarkEnd w:id="7"/>
    </w:p>
    <w:p w14:paraId="382F8344" w14:textId="509DD25C" w:rsidR="00EB35E4" w:rsidRDefault="00EB35E4" w:rsidP="00A53FEA">
      <w:r w:rsidRPr="00EB35E4">
        <w:t>Lançado em 21 de maio de 2013, a série animada Steven Universe fez um grande sucesso entre o público, um dos maiores sucessos da empresa Cartoon Network até agora. Entretanto, o sucesso se deve ao um público nichado de admiradores de séries animadas.</w:t>
      </w:r>
    </w:p>
    <w:p w14:paraId="519BE3D2" w14:textId="77777777" w:rsidR="00EB35E4" w:rsidRDefault="00EB35E4" w:rsidP="00A53FEA"/>
    <w:p w14:paraId="3E83382F" w14:textId="77777777" w:rsidR="00EB35E4" w:rsidRDefault="00EB35E4" w:rsidP="00A53FEA">
      <w:r w:rsidRPr="00EB35E4">
        <w:t>Ao todo, o seriado foi visto por 1,9 milhões de telespectadores, uma quantidade ótima para um seriado transmitido em um canal majoritariamente infantil, porém, o maior problema deste fato, é que o público maior, não familiarizado com animações, ficam de fora, são excluídos tanto pela comunidade que se isola, quanto pela falta de incentivo quanto pela falta de divulgação fora da bolha.</w:t>
      </w:r>
    </w:p>
    <w:p w14:paraId="2064A86B" w14:textId="77777777" w:rsidR="00EB35E4" w:rsidRDefault="00EB35E4" w:rsidP="00A53FEA"/>
    <w:p w14:paraId="4BC1F17A" w14:textId="647FC54E" w:rsidR="00EB35E4" w:rsidRDefault="00EB35E4" w:rsidP="00A53FEA">
      <w:r w:rsidRPr="00EB35E4">
        <w:t xml:space="preserve">Paralelamente estes fatos, uma pesquisa conduzida pela psicóloga organizacional </w:t>
      </w:r>
      <w:proofErr w:type="spellStart"/>
      <w:r w:rsidRPr="00EB35E4">
        <w:t>Tasha</w:t>
      </w:r>
      <w:proofErr w:type="spellEnd"/>
      <w:r w:rsidRPr="00EB35E4">
        <w:t xml:space="preserve"> </w:t>
      </w:r>
      <w:proofErr w:type="spellStart"/>
      <w:r w:rsidRPr="00EB35E4">
        <w:t>Eurich</w:t>
      </w:r>
      <w:proofErr w:type="spellEnd"/>
      <w:r w:rsidRPr="00EB35E4">
        <w:t xml:space="preserve"> mostrou que a maioria das pessoas não tem um bom conhecimento sobre si próprio. A americana entrevistou 5 000 pessoas e descobriu que apenas 15% sentiam que se conheciam bem.</w:t>
      </w:r>
    </w:p>
    <w:p w14:paraId="14C12F42" w14:textId="77777777" w:rsidR="00EB35E4" w:rsidRDefault="00EB35E4" w:rsidP="00A53FEA"/>
    <w:p w14:paraId="3B7240CF" w14:textId="6A59B4A0" w:rsidR="00A53FEA" w:rsidRDefault="00EB35E4" w:rsidP="00A53FEA">
      <w:r w:rsidRPr="00EB35E4">
        <w:t xml:space="preserve">Neste contexto, este projeto pretende expandir a comunidade de Steven Universe por meio uma aplicação WEB, de modo a promover o interesse de um público não </w:t>
      </w:r>
      <w:r w:rsidRPr="00EB35E4">
        <w:lastRenderedPageBreak/>
        <w:t>nichado, usando como chamativo o desenho e sua conexão com valores e autoconhecimento.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104391405"/>
      <w:r w:rsidRPr="00192CAB">
        <w:rPr>
          <w:b/>
        </w:rPr>
        <w:t>objetivo da solução</w:t>
      </w:r>
      <w:bookmarkEnd w:id="8"/>
    </w:p>
    <w:p w14:paraId="6477C6F2" w14:textId="77777777" w:rsidR="003F4E12" w:rsidRDefault="008C3381" w:rsidP="003F4E12">
      <w:r w:rsidRPr="008C3381">
        <w:t>Desenvolver uma aplicação WEB capaz de fomentar e auxiliar a comunidade do desenho Steven Universe a descobrir seus valores até o final do primeiro semestre de</w:t>
      </w:r>
      <w:r w:rsidR="00E27D63">
        <w:t xml:space="preserve"> </w:t>
      </w:r>
      <w:r w:rsidRPr="008C3381">
        <w:t>2022.</w:t>
      </w:r>
    </w:p>
    <w:p w14:paraId="145863B7" w14:textId="77777777" w:rsidR="00E27D63" w:rsidRDefault="00E27D63" w:rsidP="003F4E12"/>
    <w:p w14:paraId="2D0B5FD2" w14:textId="77D7294D" w:rsidR="00E27D63" w:rsidRDefault="00E27D63" w:rsidP="003F4E12">
      <w:pPr>
        <w:sectPr w:rsidR="00E27D63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1DF616F5" w14:textId="229121D3" w:rsidR="00E27D63" w:rsidRDefault="00E27D63" w:rsidP="00E27D63">
      <w:pPr>
        <w:pStyle w:val="FolhadeRostodosCaptulos"/>
      </w:pPr>
      <w:r>
        <w:lastRenderedPageBreak/>
        <w:t>2</w:t>
      </w:r>
      <w:r>
        <w:tab/>
        <w:t>desenvolvimento do projeto</w:t>
      </w:r>
    </w:p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9" w:name="_Toc104391413"/>
      <w:r>
        <w:rPr>
          <w:color w:val="000000"/>
        </w:rPr>
        <w:lastRenderedPageBreak/>
        <w:t>desenvolvimento do projeto</w:t>
      </w:r>
      <w:bookmarkEnd w:id="9"/>
    </w:p>
    <w:p w14:paraId="3A014152" w14:textId="77777777" w:rsidR="00A66A93" w:rsidRDefault="00A66A93" w:rsidP="00B30672">
      <w:bookmarkStart w:id="10" w:name="_Toc154569928"/>
    </w:p>
    <w:p w14:paraId="5D33AF3E" w14:textId="22B25D43" w:rsidR="00A66A93" w:rsidRDefault="00A66A93" w:rsidP="00A66A93">
      <w:pPr>
        <w:pStyle w:val="Ttulo2"/>
        <w:rPr>
          <w:b/>
        </w:rPr>
      </w:pPr>
      <w:bookmarkStart w:id="11" w:name="_Toc104391415"/>
      <w:r w:rsidRPr="00192CAB">
        <w:rPr>
          <w:b/>
        </w:rPr>
        <w:t>Banco de Dados</w:t>
      </w:r>
      <w:bookmarkEnd w:id="11"/>
      <w:r w:rsidRPr="00192CAB">
        <w:rPr>
          <w:b/>
        </w:rPr>
        <w:t xml:space="preserve"> </w:t>
      </w:r>
    </w:p>
    <w:p w14:paraId="2FB086AB" w14:textId="1702B8CE" w:rsidR="00017541" w:rsidRDefault="00CC6A2D" w:rsidP="00017541">
      <w:r>
        <w:rPr>
          <w:noProof/>
        </w:rPr>
        <w:drawing>
          <wp:inline distT="0" distB="0" distL="0" distR="0" wp14:anchorId="5E7875B3" wp14:editId="445BF511">
            <wp:extent cx="4943475" cy="41719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E030" w14:textId="17D3B24C" w:rsidR="00017541" w:rsidRPr="00017541" w:rsidRDefault="00017541" w:rsidP="00017541"/>
    <w:p w14:paraId="19179489" w14:textId="77777777" w:rsidR="00C74128" w:rsidRDefault="00A66A93" w:rsidP="00C74128">
      <w:r w:rsidRPr="004B1208">
        <w:tab/>
      </w:r>
      <w:r w:rsidRPr="00A66A93">
        <w:t xml:space="preserve">Modelo Lógico e Físico </w:t>
      </w:r>
      <w:r w:rsidR="00390761">
        <w:t xml:space="preserve">(SCRIPT) </w:t>
      </w:r>
      <w:r w:rsidRPr="00A66A93">
        <w:t>do Banco de Dados</w:t>
      </w:r>
    </w:p>
    <w:p w14:paraId="38AA1B7E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 xml:space="preserve">CREATE TABLE </w:t>
      </w:r>
      <w:proofErr w:type="spellStart"/>
      <w:r w:rsidRPr="00C74128">
        <w:rPr>
          <w:lang w:val="en-US"/>
        </w:rPr>
        <w:t>usuario</w:t>
      </w:r>
      <w:proofErr w:type="spellEnd"/>
      <w:r w:rsidRPr="00C74128">
        <w:rPr>
          <w:lang w:val="en-US"/>
        </w:rPr>
        <w:t xml:space="preserve"> (</w:t>
      </w:r>
    </w:p>
    <w:p w14:paraId="70ED94CD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ab/>
      </w:r>
      <w:proofErr w:type="spellStart"/>
      <w:r w:rsidRPr="00C74128">
        <w:rPr>
          <w:lang w:val="en-US"/>
        </w:rPr>
        <w:t>idUsuario</w:t>
      </w:r>
      <w:proofErr w:type="spellEnd"/>
      <w:r w:rsidRPr="00C74128">
        <w:rPr>
          <w:lang w:val="en-US"/>
        </w:rPr>
        <w:t xml:space="preserve"> INT PRIMARY KEY AUTO_INCREMENT,</w:t>
      </w:r>
    </w:p>
    <w:p w14:paraId="6572691E" w14:textId="77777777" w:rsidR="00C74128" w:rsidRPr="00C74128" w:rsidRDefault="00C74128" w:rsidP="00C74128">
      <w:pPr>
        <w:rPr>
          <w:lang w:val="es-ES"/>
        </w:rPr>
      </w:pPr>
      <w:r w:rsidRPr="00C74128">
        <w:rPr>
          <w:lang w:val="en-US"/>
        </w:rPr>
        <w:tab/>
      </w:r>
      <w:proofErr w:type="spellStart"/>
      <w:r w:rsidRPr="00C74128">
        <w:rPr>
          <w:lang w:val="es-ES"/>
        </w:rPr>
        <w:t>nomeUsuario</w:t>
      </w:r>
      <w:proofErr w:type="spellEnd"/>
      <w:r w:rsidRPr="00C74128">
        <w:rPr>
          <w:lang w:val="es-ES"/>
        </w:rPr>
        <w:t xml:space="preserve"> </w:t>
      </w:r>
      <w:proofErr w:type="gramStart"/>
      <w:r w:rsidRPr="00C74128">
        <w:rPr>
          <w:lang w:val="es-ES"/>
        </w:rPr>
        <w:t>VARCHAR(</w:t>
      </w:r>
      <w:proofErr w:type="gramEnd"/>
      <w:r w:rsidRPr="00C74128">
        <w:rPr>
          <w:lang w:val="es-ES"/>
        </w:rPr>
        <w:t>45),</w:t>
      </w:r>
    </w:p>
    <w:p w14:paraId="71378C6C" w14:textId="77777777" w:rsidR="00C74128" w:rsidRPr="00C74128" w:rsidRDefault="00C74128" w:rsidP="00C74128">
      <w:pPr>
        <w:rPr>
          <w:lang w:val="es-ES"/>
        </w:rPr>
      </w:pPr>
      <w:r w:rsidRPr="00C74128">
        <w:rPr>
          <w:lang w:val="es-ES"/>
        </w:rPr>
        <w:tab/>
      </w:r>
      <w:proofErr w:type="spellStart"/>
      <w:r w:rsidRPr="00C74128">
        <w:rPr>
          <w:lang w:val="es-ES"/>
        </w:rPr>
        <w:t>emailUsuario</w:t>
      </w:r>
      <w:proofErr w:type="spellEnd"/>
      <w:r w:rsidRPr="00C74128">
        <w:rPr>
          <w:lang w:val="es-ES"/>
        </w:rPr>
        <w:t xml:space="preserve"> </w:t>
      </w:r>
      <w:proofErr w:type="gramStart"/>
      <w:r w:rsidRPr="00C74128">
        <w:rPr>
          <w:lang w:val="es-ES"/>
        </w:rPr>
        <w:t>VARCHAR(</w:t>
      </w:r>
      <w:proofErr w:type="gramEnd"/>
      <w:r w:rsidRPr="00C74128">
        <w:rPr>
          <w:lang w:val="es-ES"/>
        </w:rPr>
        <w:t>45) UNIQUE,</w:t>
      </w:r>
    </w:p>
    <w:p w14:paraId="7B12F3FB" w14:textId="77777777" w:rsidR="00C74128" w:rsidRDefault="00C74128" w:rsidP="00C74128">
      <w:r w:rsidRPr="00C74128">
        <w:rPr>
          <w:lang w:val="es-ES"/>
        </w:rPr>
        <w:tab/>
      </w:r>
      <w:proofErr w:type="spellStart"/>
      <w:r>
        <w:t>telefoneUsuario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14:paraId="2126E1FE" w14:textId="77777777" w:rsidR="00C74128" w:rsidRDefault="00C74128" w:rsidP="00C74128">
      <w:r>
        <w:tab/>
      </w:r>
      <w:proofErr w:type="spellStart"/>
      <w:r>
        <w:t>senhaUsuario</w:t>
      </w:r>
      <w:proofErr w:type="spellEnd"/>
      <w:r>
        <w:t xml:space="preserve"> </w:t>
      </w:r>
      <w:proofErr w:type="gramStart"/>
      <w:r>
        <w:t>CHAR(</w:t>
      </w:r>
      <w:proofErr w:type="gramEnd"/>
      <w:r>
        <w:t>128)</w:t>
      </w:r>
    </w:p>
    <w:p w14:paraId="6BB87FD9" w14:textId="77777777" w:rsidR="00C74128" w:rsidRDefault="00C74128" w:rsidP="00C74128">
      <w:r>
        <w:t>);</w:t>
      </w:r>
    </w:p>
    <w:p w14:paraId="200D98FA" w14:textId="77777777" w:rsidR="00C74128" w:rsidRDefault="00C74128" w:rsidP="00C74128"/>
    <w:p w14:paraId="44B26D16" w14:textId="77777777" w:rsidR="00C74128" w:rsidRDefault="00C74128" w:rsidP="00C74128">
      <w:r>
        <w:t xml:space="preserve">CREATE TABLE </w:t>
      </w:r>
      <w:proofErr w:type="gramStart"/>
      <w:r>
        <w:t>postagens(</w:t>
      </w:r>
      <w:proofErr w:type="gramEnd"/>
    </w:p>
    <w:p w14:paraId="0C0FBCA9" w14:textId="77777777" w:rsidR="00C74128" w:rsidRPr="00C74128" w:rsidRDefault="00C74128" w:rsidP="00C74128">
      <w:pPr>
        <w:rPr>
          <w:lang w:val="en-US"/>
        </w:rPr>
      </w:pPr>
      <w:r>
        <w:lastRenderedPageBreak/>
        <w:tab/>
      </w:r>
      <w:proofErr w:type="spellStart"/>
      <w:r w:rsidRPr="00C74128">
        <w:rPr>
          <w:lang w:val="en-US"/>
        </w:rPr>
        <w:t>idPostagens</w:t>
      </w:r>
      <w:proofErr w:type="spellEnd"/>
      <w:r w:rsidRPr="00C74128">
        <w:rPr>
          <w:lang w:val="en-US"/>
        </w:rPr>
        <w:t xml:space="preserve"> INT PRIMARY KEY AUTO_INCREMENT,</w:t>
      </w:r>
    </w:p>
    <w:p w14:paraId="52C566CD" w14:textId="77777777" w:rsidR="00C74128" w:rsidRDefault="00C74128" w:rsidP="00C74128">
      <w:r w:rsidRPr="00C74128">
        <w:rPr>
          <w:lang w:val="en-US"/>
        </w:rPr>
        <w:tab/>
      </w:r>
      <w:proofErr w:type="spellStart"/>
      <w:r>
        <w:t>tituloPostagens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A05A448" w14:textId="77777777" w:rsidR="00C74128" w:rsidRDefault="00C74128" w:rsidP="00C74128">
      <w:r>
        <w:tab/>
      </w:r>
      <w:proofErr w:type="spellStart"/>
      <w:r>
        <w:t>textoPostagens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7C47E1" w14:textId="77777777" w:rsidR="00C74128" w:rsidRDefault="00C74128" w:rsidP="00C74128">
      <w:r>
        <w:t xml:space="preserve">    </w:t>
      </w:r>
      <w:proofErr w:type="spellStart"/>
      <w:r>
        <w:t>dataPostagens</w:t>
      </w:r>
      <w:proofErr w:type="spellEnd"/>
      <w:r>
        <w:t xml:space="preserve"> DATETIME,</w:t>
      </w:r>
    </w:p>
    <w:p w14:paraId="4BDE67F7" w14:textId="77777777" w:rsidR="00C74128" w:rsidRPr="00C74128" w:rsidRDefault="00C74128" w:rsidP="00C74128">
      <w:pPr>
        <w:rPr>
          <w:lang w:val="en-US"/>
        </w:rPr>
      </w:pPr>
      <w:r>
        <w:tab/>
      </w:r>
      <w:proofErr w:type="spellStart"/>
      <w:r w:rsidRPr="00C74128">
        <w:rPr>
          <w:lang w:val="en-US"/>
        </w:rPr>
        <w:t>fkUsuario</w:t>
      </w:r>
      <w:proofErr w:type="spellEnd"/>
      <w:r w:rsidRPr="00C74128">
        <w:rPr>
          <w:lang w:val="en-US"/>
        </w:rPr>
        <w:t xml:space="preserve"> INT,</w:t>
      </w:r>
    </w:p>
    <w:p w14:paraId="2E4757C8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ab/>
        <w:t>FOREIGN KEY (</w:t>
      </w:r>
      <w:proofErr w:type="spellStart"/>
      <w:r w:rsidRPr="00C74128">
        <w:rPr>
          <w:lang w:val="en-US"/>
        </w:rPr>
        <w:t>fkUsuario</w:t>
      </w:r>
      <w:proofErr w:type="spellEnd"/>
      <w:r w:rsidRPr="00C74128">
        <w:rPr>
          <w:lang w:val="en-US"/>
        </w:rPr>
        <w:t xml:space="preserve">) REFERENCES </w:t>
      </w:r>
      <w:proofErr w:type="spellStart"/>
      <w:r w:rsidRPr="00C74128">
        <w:rPr>
          <w:lang w:val="en-US"/>
        </w:rPr>
        <w:t>usuario</w:t>
      </w:r>
      <w:proofErr w:type="spellEnd"/>
      <w:r w:rsidRPr="00C74128">
        <w:rPr>
          <w:lang w:val="en-US"/>
        </w:rPr>
        <w:t xml:space="preserve"> (</w:t>
      </w:r>
      <w:proofErr w:type="spellStart"/>
      <w:r w:rsidRPr="00C74128">
        <w:rPr>
          <w:lang w:val="en-US"/>
        </w:rPr>
        <w:t>idUsuario</w:t>
      </w:r>
      <w:proofErr w:type="spellEnd"/>
      <w:r w:rsidRPr="00C74128">
        <w:rPr>
          <w:lang w:val="en-US"/>
        </w:rPr>
        <w:t>)</w:t>
      </w:r>
    </w:p>
    <w:p w14:paraId="01FF6076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>);</w:t>
      </w:r>
    </w:p>
    <w:p w14:paraId="3D244950" w14:textId="77777777" w:rsidR="00C74128" w:rsidRPr="00C74128" w:rsidRDefault="00C74128" w:rsidP="00C74128">
      <w:pPr>
        <w:rPr>
          <w:lang w:val="en-US"/>
        </w:rPr>
      </w:pPr>
    </w:p>
    <w:p w14:paraId="341D4F9E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 xml:space="preserve">CREATE TABLE </w:t>
      </w:r>
      <w:proofErr w:type="gramStart"/>
      <w:r w:rsidRPr="00C74128">
        <w:rPr>
          <w:lang w:val="en-US"/>
        </w:rPr>
        <w:t>quiz(</w:t>
      </w:r>
      <w:proofErr w:type="gramEnd"/>
    </w:p>
    <w:p w14:paraId="63842ACD" w14:textId="77777777" w:rsidR="00C74128" w:rsidRPr="00C74128" w:rsidRDefault="00C74128" w:rsidP="00C74128">
      <w:pPr>
        <w:rPr>
          <w:lang w:val="en-US"/>
        </w:rPr>
      </w:pPr>
      <w:r w:rsidRPr="00C74128">
        <w:rPr>
          <w:lang w:val="en-US"/>
        </w:rPr>
        <w:tab/>
      </w:r>
      <w:proofErr w:type="spellStart"/>
      <w:r w:rsidRPr="00C74128">
        <w:rPr>
          <w:lang w:val="en-US"/>
        </w:rPr>
        <w:t>idQuiz</w:t>
      </w:r>
      <w:proofErr w:type="spellEnd"/>
      <w:r w:rsidRPr="00C74128">
        <w:rPr>
          <w:lang w:val="en-US"/>
        </w:rPr>
        <w:t xml:space="preserve"> INT PRIMARY KEY AUTO_INCREMENT,</w:t>
      </w:r>
    </w:p>
    <w:p w14:paraId="606AE279" w14:textId="77777777" w:rsidR="00C74128" w:rsidRPr="00CC6A2D" w:rsidRDefault="00C74128" w:rsidP="00C74128">
      <w:pPr>
        <w:rPr>
          <w:lang w:val="es-ES"/>
        </w:rPr>
      </w:pPr>
      <w:r w:rsidRPr="00C74128">
        <w:rPr>
          <w:lang w:val="en-US"/>
        </w:rPr>
        <w:tab/>
      </w:r>
      <w:proofErr w:type="spellStart"/>
      <w:r w:rsidRPr="00CC6A2D">
        <w:rPr>
          <w:lang w:val="es-ES"/>
        </w:rPr>
        <w:t>tituloQuiz</w:t>
      </w:r>
      <w:proofErr w:type="spellEnd"/>
      <w:r w:rsidRPr="00CC6A2D">
        <w:rPr>
          <w:lang w:val="es-ES"/>
        </w:rPr>
        <w:t xml:space="preserve"> </w:t>
      </w:r>
      <w:proofErr w:type="gramStart"/>
      <w:r w:rsidRPr="00CC6A2D">
        <w:rPr>
          <w:lang w:val="es-ES"/>
        </w:rPr>
        <w:t>VARCHAR(</w:t>
      </w:r>
      <w:proofErr w:type="gramEnd"/>
      <w:r w:rsidRPr="00CC6A2D">
        <w:rPr>
          <w:lang w:val="es-ES"/>
        </w:rPr>
        <w:t>50),</w:t>
      </w:r>
    </w:p>
    <w:p w14:paraId="7F7F1A4A" w14:textId="77777777" w:rsidR="00C74128" w:rsidRPr="00CC6A2D" w:rsidRDefault="00C74128" w:rsidP="00C74128">
      <w:pPr>
        <w:rPr>
          <w:lang w:val="es-ES"/>
        </w:rPr>
      </w:pPr>
      <w:r w:rsidRPr="00CC6A2D">
        <w:rPr>
          <w:lang w:val="es-ES"/>
        </w:rPr>
        <w:tab/>
      </w:r>
      <w:proofErr w:type="spellStart"/>
      <w:r w:rsidRPr="00CC6A2D">
        <w:rPr>
          <w:lang w:val="es-ES"/>
        </w:rPr>
        <w:t>tipoQuiz</w:t>
      </w:r>
      <w:proofErr w:type="spellEnd"/>
      <w:r w:rsidRPr="00CC6A2D">
        <w:rPr>
          <w:lang w:val="es-ES"/>
        </w:rPr>
        <w:t xml:space="preserve"> ENUM('</w:t>
      </w:r>
      <w:proofErr w:type="spellStart"/>
      <w:r w:rsidRPr="00CC6A2D">
        <w:rPr>
          <w:lang w:val="es-ES"/>
        </w:rPr>
        <w:t>personalidade</w:t>
      </w:r>
      <w:proofErr w:type="spellEnd"/>
      <w:r w:rsidRPr="00CC6A2D">
        <w:rPr>
          <w:lang w:val="es-ES"/>
        </w:rPr>
        <w:t>','</w:t>
      </w:r>
      <w:proofErr w:type="spellStart"/>
      <w:r w:rsidRPr="00CC6A2D">
        <w:rPr>
          <w:lang w:val="es-ES"/>
        </w:rPr>
        <w:t>desafio</w:t>
      </w:r>
      <w:proofErr w:type="spellEnd"/>
      <w:r w:rsidRPr="00CC6A2D">
        <w:rPr>
          <w:lang w:val="es-ES"/>
        </w:rPr>
        <w:t>')</w:t>
      </w:r>
    </w:p>
    <w:p w14:paraId="4A207D05" w14:textId="77777777" w:rsidR="00C74128" w:rsidRPr="00CC6A2D" w:rsidRDefault="00C74128" w:rsidP="00C74128">
      <w:pPr>
        <w:rPr>
          <w:lang w:val="es-ES"/>
        </w:rPr>
      </w:pPr>
      <w:proofErr w:type="gramStart"/>
      <w:r w:rsidRPr="00CC6A2D">
        <w:rPr>
          <w:lang w:val="es-ES"/>
        </w:rPr>
        <w:t>)AUTO</w:t>
      </w:r>
      <w:proofErr w:type="gramEnd"/>
      <w:r w:rsidRPr="00CC6A2D">
        <w:rPr>
          <w:lang w:val="es-ES"/>
        </w:rPr>
        <w:t>_INCREMENT = 100;</w:t>
      </w:r>
    </w:p>
    <w:p w14:paraId="77B36D0B" w14:textId="396B2C8B" w:rsidR="00C74128" w:rsidRPr="00CC6A2D" w:rsidRDefault="00C74128" w:rsidP="00C74128">
      <w:pPr>
        <w:rPr>
          <w:lang w:val="es-ES"/>
        </w:rPr>
      </w:pPr>
    </w:p>
    <w:p w14:paraId="5F98998D" w14:textId="77777777" w:rsidR="00C74128" w:rsidRPr="00CC6A2D" w:rsidRDefault="00C74128" w:rsidP="00C74128">
      <w:pPr>
        <w:rPr>
          <w:lang w:val="es-ES"/>
        </w:rPr>
      </w:pPr>
    </w:p>
    <w:p w14:paraId="41900F58" w14:textId="77777777" w:rsidR="00C74128" w:rsidRPr="00CC6A2D" w:rsidRDefault="00C74128" w:rsidP="00C74128">
      <w:pPr>
        <w:rPr>
          <w:lang w:val="es-ES"/>
        </w:rPr>
      </w:pPr>
      <w:r w:rsidRPr="00CC6A2D">
        <w:rPr>
          <w:lang w:val="es-ES"/>
        </w:rPr>
        <w:t xml:space="preserve">CREATE TABLE </w:t>
      </w:r>
      <w:proofErr w:type="gramStart"/>
      <w:r w:rsidRPr="00CC6A2D">
        <w:rPr>
          <w:lang w:val="es-ES"/>
        </w:rPr>
        <w:t>resultado(</w:t>
      </w:r>
      <w:proofErr w:type="gramEnd"/>
    </w:p>
    <w:p w14:paraId="4EA96E32" w14:textId="77777777" w:rsidR="00C74128" w:rsidRPr="00CC6A2D" w:rsidRDefault="00C74128" w:rsidP="00C74128">
      <w:pPr>
        <w:rPr>
          <w:lang w:val="es-ES"/>
        </w:rPr>
      </w:pPr>
      <w:r w:rsidRPr="00CC6A2D">
        <w:rPr>
          <w:lang w:val="es-ES"/>
        </w:rPr>
        <w:t xml:space="preserve">    </w:t>
      </w:r>
      <w:proofErr w:type="spellStart"/>
      <w:r w:rsidRPr="00CC6A2D">
        <w:rPr>
          <w:lang w:val="es-ES"/>
        </w:rPr>
        <w:t>fkUsuario</w:t>
      </w:r>
      <w:proofErr w:type="spellEnd"/>
      <w:r w:rsidRPr="00CC6A2D">
        <w:rPr>
          <w:lang w:val="es-ES"/>
        </w:rPr>
        <w:t xml:space="preserve"> INT,</w:t>
      </w:r>
    </w:p>
    <w:p w14:paraId="54F55C17" w14:textId="77777777" w:rsidR="00C74128" w:rsidRPr="00CC6A2D" w:rsidRDefault="00C74128" w:rsidP="00C74128">
      <w:pPr>
        <w:rPr>
          <w:lang w:val="es-ES"/>
        </w:rPr>
      </w:pPr>
      <w:r w:rsidRPr="00CC6A2D">
        <w:rPr>
          <w:lang w:val="es-ES"/>
        </w:rPr>
        <w:tab/>
      </w:r>
      <w:r w:rsidRPr="00CC6A2D">
        <w:rPr>
          <w:lang w:val="es-ES"/>
        </w:rPr>
        <w:tab/>
      </w:r>
      <w:proofErr w:type="spellStart"/>
      <w:r w:rsidRPr="00CC6A2D">
        <w:rPr>
          <w:lang w:val="es-ES"/>
        </w:rPr>
        <w:t>fkQuiz</w:t>
      </w:r>
      <w:proofErr w:type="spellEnd"/>
      <w:r w:rsidRPr="00CC6A2D">
        <w:rPr>
          <w:lang w:val="es-ES"/>
        </w:rPr>
        <w:t xml:space="preserve"> INT,</w:t>
      </w:r>
    </w:p>
    <w:p w14:paraId="63DAB5B8" w14:textId="77777777" w:rsidR="00C74128" w:rsidRPr="00CC6A2D" w:rsidRDefault="00C74128" w:rsidP="00C74128">
      <w:pPr>
        <w:rPr>
          <w:lang w:val="es-ES"/>
        </w:rPr>
      </w:pPr>
      <w:r w:rsidRPr="00CC6A2D">
        <w:rPr>
          <w:lang w:val="es-ES"/>
        </w:rPr>
        <w:t xml:space="preserve">    FOREIGN KEY (</w:t>
      </w:r>
      <w:proofErr w:type="spellStart"/>
      <w:r w:rsidRPr="00CC6A2D">
        <w:rPr>
          <w:lang w:val="es-ES"/>
        </w:rPr>
        <w:t>fkUsuario</w:t>
      </w:r>
      <w:proofErr w:type="spellEnd"/>
      <w:r w:rsidRPr="00CC6A2D">
        <w:rPr>
          <w:lang w:val="es-ES"/>
        </w:rPr>
        <w:t>) REFERENCES usuario(</w:t>
      </w:r>
      <w:proofErr w:type="spellStart"/>
      <w:r w:rsidRPr="00CC6A2D">
        <w:rPr>
          <w:lang w:val="es-ES"/>
        </w:rPr>
        <w:t>idUsuario</w:t>
      </w:r>
      <w:proofErr w:type="spellEnd"/>
      <w:r w:rsidRPr="00CC6A2D">
        <w:rPr>
          <w:lang w:val="es-ES"/>
        </w:rPr>
        <w:t>),</w:t>
      </w:r>
    </w:p>
    <w:p w14:paraId="587A4C1A" w14:textId="77777777" w:rsidR="00C74128" w:rsidRPr="00CC6A2D" w:rsidRDefault="00C74128" w:rsidP="00C74128">
      <w:r w:rsidRPr="00CC6A2D">
        <w:rPr>
          <w:lang w:val="es-ES"/>
        </w:rPr>
        <w:t xml:space="preserve">    </w:t>
      </w:r>
      <w:r w:rsidRPr="00CC6A2D">
        <w:t>FOREIGN KEY (</w:t>
      </w:r>
      <w:proofErr w:type="spellStart"/>
      <w:r w:rsidRPr="00CC6A2D">
        <w:t>fkQuiz</w:t>
      </w:r>
      <w:proofErr w:type="spellEnd"/>
      <w:r w:rsidRPr="00CC6A2D">
        <w:t>) REFERENCES quiz(</w:t>
      </w:r>
      <w:proofErr w:type="spellStart"/>
      <w:r w:rsidRPr="00CC6A2D">
        <w:t>idQuiz</w:t>
      </w:r>
      <w:proofErr w:type="spellEnd"/>
      <w:r w:rsidRPr="00CC6A2D">
        <w:t>),</w:t>
      </w:r>
    </w:p>
    <w:p w14:paraId="66C66FBD" w14:textId="77777777" w:rsidR="00C74128" w:rsidRPr="00CC6A2D" w:rsidRDefault="00C74128" w:rsidP="00C74128">
      <w:r w:rsidRPr="00CC6A2D">
        <w:t xml:space="preserve">    </w:t>
      </w:r>
      <w:proofErr w:type="spellStart"/>
      <w:r w:rsidRPr="00CC6A2D">
        <w:t>dataResultado</w:t>
      </w:r>
      <w:proofErr w:type="spellEnd"/>
      <w:r w:rsidRPr="00CC6A2D">
        <w:t xml:space="preserve"> DATETIME,</w:t>
      </w:r>
    </w:p>
    <w:p w14:paraId="65B98DE2" w14:textId="77777777" w:rsidR="00C74128" w:rsidRDefault="00C74128" w:rsidP="00C74128">
      <w:r w:rsidRPr="00CC6A2D">
        <w:t xml:space="preserve">    </w:t>
      </w:r>
      <w:r>
        <w:t>PRIMARY KEY (</w:t>
      </w:r>
      <w:proofErr w:type="spellStart"/>
      <w:proofErr w:type="gramStart"/>
      <w:r>
        <w:t>fkUsuario,fkQuiz</w:t>
      </w:r>
      <w:proofErr w:type="gramEnd"/>
      <w:r>
        <w:t>,dataResultado</w:t>
      </w:r>
      <w:proofErr w:type="spellEnd"/>
      <w:r>
        <w:t>),</w:t>
      </w:r>
    </w:p>
    <w:p w14:paraId="1A850A58" w14:textId="77777777" w:rsidR="00C74128" w:rsidRDefault="00C74128" w:rsidP="00C74128">
      <w:r>
        <w:t xml:space="preserve">    resultado </w:t>
      </w:r>
      <w:proofErr w:type="gramStart"/>
      <w:r>
        <w:t>VARCHAR(</w:t>
      </w:r>
      <w:proofErr w:type="gramEnd"/>
      <w:r>
        <w:t>45)</w:t>
      </w:r>
    </w:p>
    <w:p w14:paraId="22D6D02A" w14:textId="7CEA9361" w:rsidR="00A66A93" w:rsidRDefault="00C74128" w:rsidP="00C74128">
      <w:r>
        <w:t>);</w:t>
      </w: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12" w:name="_Toc104391417"/>
      <w:r>
        <w:rPr>
          <w:b/>
        </w:rPr>
        <w:t>MÉTRICAS</w:t>
      </w:r>
      <w:bookmarkEnd w:id="12"/>
    </w:p>
    <w:p w14:paraId="3B10A1A7" w14:textId="6F98D4E5" w:rsidR="00A66A93" w:rsidRDefault="00E04392" w:rsidP="00B30672">
      <w:pPr>
        <w:sectPr w:rsidR="00A66A9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  <w:r w:rsidRPr="004B1208">
        <w:tab/>
      </w:r>
      <w:r w:rsidR="00E27D63" w:rsidRPr="00E27D63">
        <w:t xml:space="preserve">Além dos indicadores que mostram a quantidade de </w:t>
      </w:r>
      <w:proofErr w:type="spellStart"/>
      <w:r w:rsidR="00E27D63" w:rsidRPr="00E27D63">
        <w:t>post's</w:t>
      </w:r>
      <w:proofErr w:type="spellEnd"/>
      <w:r w:rsidR="00E27D63" w:rsidRPr="00E27D63">
        <w:t>, o número de "estrelas" (like) que um usuário teve e qual personagem ele se identifica naquele momento a aplicação possui dois gráficos, um em relação suas postagens, demostrando a quantidade de postagens que ele faz por dia e outra que mostra a quantidade de acertos que ele esteve fazendo o teste de perguntas e respostas</w:t>
      </w:r>
      <w:r w:rsidR="00B45C6B">
        <w:t>.</w:t>
      </w:r>
    </w:p>
    <w:bookmarkEnd w:id="10"/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6D3FCA21" w:rsidR="00370E34" w:rsidRDefault="008C3381" w:rsidP="00E27D63">
      <w:pPr>
        <w:pStyle w:val="FolhadeRostodosCaptulos"/>
      </w:pPr>
      <w:r>
        <w:tab/>
      </w:r>
      <w:r w:rsidR="00E27D63">
        <w:t>3</w:t>
      </w:r>
      <w:r>
        <w:t xml:space="preserve"> </w:t>
      </w:r>
      <w:r w:rsidR="00BB1C7D">
        <w:tab/>
      </w:r>
      <w:r w:rsidR="003620E8">
        <w:fldChar w:fldCharType="begin"/>
      </w:r>
      <w:r w:rsidR="003620E8">
        <w:instrText xml:space="preserve"> REF _Ref125307146 </w:instrText>
      </w:r>
      <w:r>
        <w:instrText xml:space="preserve"> \* MERGEFORMAT </w:instrText>
      </w:r>
      <w:r w:rsidR="003620E8">
        <w:fldChar w:fldCharType="separate"/>
      </w:r>
      <w:r w:rsidR="00017541">
        <w:t>CONCLUSÕES</w:t>
      </w:r>
      <w:r w:rsidR="003620E8">
        <w:fldChar w:fldCharType="end"/>
      </w:r>
    </w:p>
    <w:p w14:paraId="3360A73F" w14:textId="77777777" w:rsidR="00370E34" w:rsidRDefault="00370E34" w:rsidP="00AB1F1F">
      <w:pPr>
        <w:pStyle w:val="Ttulo1"/>
      </w:pPr>
      <w:bookmarkStart w:id="13" w:name="_Ref125307146"/>
      <w:bookmarkStart w:id="14" w:name="_Toc125374527"/>
      <w:bookmarkStart w:id="15" w:name="_Toc156754424"/>
      <w:bookmarkStart w:id="16" w:name="_Toc104391421"/>
      <w:r>
        <w:lastRenderedPageBreak/>
        <w:t>CONCLUSÕES</w:t>
      </w:r>
      <w:bookmarkEnd w:id="13"/>
      <w:bookmarkEnd w:id="14"/>
      <w:bookmarkEnd w:id="15"/>
      <w:bookmarkEnd w:id="16"/>
    </w:p>
    <w:p w14:paraId="7C289C36" w14:textId="5AC3EF4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17" w:name="_Toc104391423"/>
      <w:r w:rsidRPr="00192CAB">
        <w:rPr>
          <w:b/>
        </w:rPr>
        <w:t>Processo de aprendizado com o projeto</w:t>
      </w:r>
      <w:bookmarkEnd w:id="17"/>
      <w:r w:rsidRPr="00192CAB">
        <w:rPr>
          <w:b/>
        </w:rPr>
        <w:t xml:space="preserve"> </w:t>
      </w:r>
    </w:p>
    <w:p w14:paraId="6D2EADF7" w14:textId="41D8D5D8" w:rsidR="00573DD1" w:rsidRDefault="00573DD1" w:rsidP="00573DD1">
      <w:r w:rsidRPr="004B1208">
        <w:tab/>
      </w:r>
      <w:r w:rsidR="00E5262B" w:rsidRPr="00E5262B">
        <w:t>De forma sucinta, realizar este projeto me fez praticar minhas habilidades tanto quanto, mas principalmente, em ‘design’, palheta de cores, posicionamento de conteúdo, dentre outros diversos itens relacionado com estilização.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18" w:name="_Toc104391424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18"/>
      <w:r w:rsidR="00573DD1" w:rsidRPr="00192CAB">
        <w:rPr>
          <w:b/>
        </w:rPr>
        <w:t xml:space="preserve"> </w:t>
      </w:r>
    </w:p>
    <w:p w14:paraId="1EB39B9F" w14:textId="02BADE43" w:rsidR="00573DD1" w:rsidRDefault="00573DD1" w:rsidP="00573DD1">
      <w:r w:rsidRPr="004B1208">
        <w:tab/>
      </w:r>
      <w:r w:rsidR="00B45C6B" w:rsidRPr="00B45C6B">
        <w:t>É muito desejado que o projeto tenha um acesso de administrador, esse capaz de cadastrar testes de maneira mais fácil</w:t>
      </w:r>
      <w:r w:rsidR="00E5262B">
        <w:t>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19" w:name="_Toc124080469"/>
      <w:bookmarkStart w:id="20" w:name="_Toc125201972"/>
      <w:bookmarkStart w:id="21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4"/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C74128" w:rsidRDefault="00370E34" w:rsidP="00AB1F1F">
      <w:pPr>
        <w:pStyle w:val="Ttulo"/>
      </w:pPr>
      <w:bookmarkStart w:id="22" w:name="_Toc156754425"/>
      <w:bookmarkStart w:id="23" w:name="_Toc104391425"/>
      <w:r w:rsidRPr="00C74128">
        <w:lastRenderedPageBreak/>
        <w:t>ReferÊncias</w:t>
      </w:r>
      <w:bookmarkEnd w:id="19"/>
      <w:bookmarkEnd w:id="20"/>
      <w:bookmarkEnd w:id="21"/>
      <w:bookmarkEnd w:id="22"/>
      <w:bookmarkEnd w:id="23"/>
    </w:p>
    <w:p w14:paraId="0A3363DE" w14:textId="77777777" w:rsidR="00370E34" w:rsidRPr="00C74128" w:rsidRDefault="00370E34" w:rsidP="00AB1F1F">
      <w:pPr>
        <w:pStyle w:val="Ttulo"/>
      </w:pPr>
    </w:p>
    <w:p w14:paraId="46DBD0F2" w14:textId="2F8EA87A" w:rsidR="00F2517D" w:rsidRPr="00C74128" w:rsidRDefault="00BF5FF9" w:rsidP="00ED29B0">
      <w:pPr>
        <w:pStyle w:val="EstiloNormalGrandeesquerda"/>
        <w:rPr>
          <w:b w:val="0"/>
          <w:bCs w:val="0"/>
          <w:caps w:val="0"/>
          <w:szCs w:val="24"/>
        </w:rPr>
      </w:pPr>
      <w:hyperlink r:id="rId39" w:history="1">
        <w:r w:rsidR="00B45C6B" w:rsidRPr="00C74128">
          <w:rPr>
            <w:rStyle w:val="Hyperlink"/>
            <w:b w:val="0"/>
            <w:bCs w:val="0"/>
            <w:caps w:val="0"/>
            <w:szCs w:val="24"/>
          </w:rPr>
          <w:t>https://vocesa.abril.com.br/podcast/apenas-15-das-pessoas-tem-autoconhecimento-como-mudar-isso/</w:t>
        </w:r>
      </w:hyperlink>
    </w:p>
    <w:p w14:paraId="0EE21542" w14:textId="2E02E66C" w:rsidR="00E5262B" w:rsidRPr="00C74128" w:rsidRDefault="00BF5FF9" w:rsidP="00ED29B0">
      <w:pPr>
        <w:pStyle w:val="EstiloNormalGrandeesquerda"/>
        <w:rPr>
          <w:b w:val="0"/>
          <w:bCs w:val="0"/>
          <w:caps w:val="0"/>
          <w:szCs w:val="24"/>
        </w:rPr>
      </w:pPr>
      <w:hyperlink r:id="rId40" w:history="1">
        <w:r w:rsidR="00E5262B" w:rsidRPr="00C74128">
          <w:rPr>
            <w:rStyle w:val="Hyperlink"/>
            <w:b w:val="0"/>
            <w:bCs w:val="0"/>
            <w:caps w:val="0"/>
            <w:szCs w:val="24"/>
          </w:rPr>
          <w:t>https://epipoca.com.br/rebecca-sugar-revela-influencia-de-famoso-quadrinista-em-steven-universo/</w:t>
        </w:r>
      </w:hyperlink>
    </w:p>
    <w:p w14:paraId="404E9AAC" w14:textId="5D257FE5" w:rsidR="00E5262B" w:rsidRPr="00C74128" w:rsidRDefault="00BF5FF9" w:rsidP="00ED29B0">
      <w:pPr>
        <w:pStyle w:val="EstiloNormalGrandeesquerda"/>
        <w:rPr>
          <w:b w:val="0"/>
          <w:bCs w:val="0"/>
          <w:caps w:val="0"/>
          <w:szCs w:val="24"/>
        </w:rPr>
      </w:pPr>
      <w:hyperlink r:id="rId41" w:history="1">
        <w:r w:rsidR="00E5262B" w:rsidRPr="00C74128">
          <w:rPr>
            <w:rStyle w:val="Hyperlink"/>
            <w:b w:val="0"/>
            <w:bCs w:val="0"/>
            <w:caps w:val="0"/>
            <w:szCs w:val="24"/>
          </w:rPr>
          <w:t>https://anmtv.com.br/steven-universe-estreia-com-boa-audiencia-no-cartoon-network-americano/</w:t>
        </w:r>
      </w:hyperlink>
    </w:p>
    <w:p w14:paraId="3226511B" w14:textId="2A6145F6" w:rsidR="00E5262B" w:rsidRPr="00C74128" w:rsidRDefault="00BF5FF9" w:rsidP="00ED29B0">
      <w:pPr>
        <w:pStyle w:val="EstiloNormalGrandeesquerda"/>
        <w:rPr>
          <w:b w:val="0"/>
          <w:bCs w:val="0"/>
          <w:caps w:val="0"/>
          <w:szCs w:val="24"/>
        </w:rPr>
      </w:pPr>
      <w:hyperlink r:id="rId42" w:history="1">
        <w:r w:rsidR="00E5262B" w:rsidRPr="00C74128">
          <w:rPr>
            <w:rStyle w:val="Hyperlink"/>
            <w:b w:val="0"/>
            <w:bCs w:val="0"/>
            <w:caps w:val="0"/>
            <w:szCs w:val="24"/>
          </w:rPr>
          <w:t>https://www.valuescentre.com/barrett-model/</w:t>
        </w:r>
      </w:hyperlink>
    </w:p>
    <w:p w14:paraId="3B516236" w14:textId="77777777" w:rsidR="00E5262B" w:rsidRPr="00C74128" w:rsidRDefault="00E5262B" w:rsidP="00ED29B0">
      <w:pPr>
        <w:pStyle w:val="EstiloNormalGrandeesquerda"/>
        <w:rPr>
          <w:b w:val="0"/>
          <w:bCs w:val="0"/>
          <w:caps w:val="0"/>
          <w:szCs w:val="24"/>
        </w:rPr>
      </w:pPr>
    </w:p>
    <w:p w14:paraId="651E2E10" w14:textId="77777777" w:rsidR="00E5262B" w:rsidRPr="00C74128" w:rsidRDefault="00E5262B" w:rsidP="00ED29B0">
      <w:pPr>
        <w:pStyle w:val="EstiloNormalGrandeesquerda"/>
        <w:rPr>
          <w:b w:val="0"/>
          <w:bCs w:val="0"/>
          <w:caps w:val="0"/>
          <w:szCs w:val="24"/>
        </w:rPr>
      </w:pPr>
    </w:p>
    <w:p w14:paraId="2D10D4A4" w14:textId="77777777" w:rsidR="00B45C6B" w:rsidRPr="00C74128" w:rsidRDefault="00B45C6B" w:rsidP="00ED29B0">
      <w:pPr>
        <w:pStyle w:val="EstiloNormalGrandeesquerda"/>
      </w:pPr>
    </w:p>
    <w:sectPr w:rsidR="00B45C6B" w:rsidRPr="00C74128" w:rsidSect="008B07EE">
      <w:headerReference w:type="default" r:id="rId43"/>
      <w:footerReference w:type="default" r:id="rId44"/>
      <w:headerReference w:type="first" r:id="rId45"/>
      <w:footerReference w:type="first" r:id="rId46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F4F1C" w14:textId="77777777" w:rsidR="00BF5FF9" w:rsidRDefault="00BF5FF9">
      <w:r>
        <w:separator/>
      </w:r>
    </w:p>
    <w:p w14:paraId="655A9473" w14:textId="77777777" w:rsidR="00BF5FF9" w:rsidRDefault="00BF5FF9"/>
    <w:p w14:paraId="5EFDF138" w14:textId="77777777" w:rsidR="00BF5FF9" w:rsidRDefault="00BF5FF9"/>
    <w:p w14:paraId="4F1BCB55" w14:textId="77777777" w:rsidR="00BF5FF9" w:rsidRDefault="00BF5FF9"/>
  </w:endnote>
  <w:endnote w:type="continuationSeparator" w:id="0">
    <w:p w14:paraId="57469B8E" w14:textId="77777777" w:rsidR="00BF5FF9" w:rsidRDefault="00BF5FF9">
      <w:r>
        <w:continuationSeparator/>
      </w:r>
    </w:p>
    <w:p w14:paraId="4ACA8C00" w14:textId="77777777" w:rsidR="00BF5FF9" w:rsidRDefault="00BF5FF9"/>
    <w:p w14:paraId="5769A7AD" w14:textId="77777777" w:rsidR="00BF5FF9" w:rsidRDefault="00BF5FF9"/>
    <w:p w14:paraId="0B528339" w14:textId="77777777" w:rsidR="00BF5FF9" w:rsidRDefault="00BF5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B847" w14:textId="77777777" w:rsidR="00BF5FF9" w:rsidRDefault="00BF5FF9">
      <w:r>
        <w:separator/>
      </w:r>
    </w:p>
    <w:p w14:paraId="6CB93F4D" w14:textId="77777777" w:rsidR="00BF5FF9" w:rsidRDefault="00BF5FF9"/>
    <w:p w14:paraId="19BE6011" w14:textId="77777777" w:rsidR="00BF5FF9" w:rsidRDefault="00BF5FF9"/>
    <w:p w14:paraId="37781FA7" w14:textId="77777777" w:rsidR="00BF5FF9" w:rsidRDefault="00BF5FF9"/>
  </w:footnote>
  <w:footnote w:type="continuationSeparator" w:id="0">
    <w:p w14:paraId="731CB1FE" w14:textId="77777777" w:rsidR="00BF5FF9" w:rsidRDefault="00BF5FF9">
      <w:r>
        <w:continuationSeparator/>
      </w:r>
    </w:p>
    <w:p w14:paraId="2EE551DD" w14:textId="77777777" w:rsidR="00BF5FF9" w:rsidRDefault="00BF5FF9"/>
    <w:p w14:paraId="2E82570A" w14:textId="77777777" w:rsidR="00BF5FF9" w:rsidRDefault="00BF5FF9"/>
    <w:p w14:paraId="5951E69C" w14:textId="77777777" w:rsidR="00BF5FF9" w:rsidRDefault="00BF5F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1D87B869" w:rsidR="00555AE7" w:rsidRDefault="00E8261F" w:rsidP="008828E4">
    <w:pPr>
      <w:ind w:right="360"/>
    </w:pPr>
    <w:r w:rsidRPr="00E8261F">
      <w:rPr>
        <w:noProof/>
      </w:rPr>
      <w:drawing>
        <wp:anchor distT="0" distB="0" distL="114300" distR="114300" simplePos="0" relativeHeight="251658240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19" name="Imagem 19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BF5FF9">
      <w:rPr>
        <w:noProof/>
        <w:lang w:eastAsia="pt-BR"/>
      </w:rPr>
      <w:pict w14:anchorId="37B9645E">
        <v:line id="_x0000_s1034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BF5FF9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1043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BF5FF9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1025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BF5FF9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102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BF5FF9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1031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00329207">
    <w:abstractNumId w:val="9"/>
  </w:num>
  <w:num w:numId="2" w16cid:durableId="780537945">
    <w:abstractNumId w:val="7"/>
  </w:num>
  <w:num w:numId="3" w16cid:durableId="2022001844">
    <w:abstractNumId w:val="6"/>
  </w:num>
  <w:num w:numId="4" w16cid:durableId="92094839">
    <w:abstractNumId w:val="5"/>
  </w:num>
  <w:num w:numId="5" w16cid:durableId="986009054">
    <w:abstractNumId w:val="4"/>
  </w:num>
  <w:num w:numId="6" w16cid:durableId="489371840">
    <w:abstractNumId w:val="3"/>
  </w:num>
  <w:num w:numId="7" w16cid:durableId="2137019520">
    <w:abstractNumId w:val="2"/>
  </w:num>
  <w:num w:numId="8" w16cid:durableId="1981031700">
    <w:abstractNumId w:val="1"/>
  </w:num>
  <w:num w:numId="9" w16cid:durableId="664237210">
    <w:abstractNumId w:val="0"/>
  </w:num>
  <w:num w:numId="10" w16cid:durableId="692615147">
    <w:abstractNumId w:val="8"/>
  </w:num>
  <w:num w:numId="11" w16cid:durableId="1214081016">
    <w:abstractNumId w:val="9"/>
  </w:num>
  <w:num w:numId="12" w16cid:durableId="1488521761">
    <w:abstractNumId w:val="7"/>
  </w:num>
  <w:num w:numId="13" w16cid:durableId="899631824">
    <w:abstractNumId w:val="6"/>
  </w:num>
  <w:num w:numId="14" w16cid:durableId="31851012">
    <w:abstractNumId w:val="5"/>
  </w:num>
  <w:num w:numId="15" w16cid:durableId="831524980">
    <w:abstractNumId w:val="4"/>
  </w:num>
  <w:num w:numId="16" w16cid:durableId="1182739449">
    <w:abstractNumId w:val="3"/>
  </w:num>
  <w:num w:numId="17" w16cid:durableId="252781764">
    <w:abstractNumId w:val="2"/>
  </w:num>
  <w:num w:numId="18" w16cid:durableId="694157843">
    <w:abstractNumId w:val="1"/>
  </w:num>
  <w:num w:numId="19" w16cid:durableId="1539126313">
    <w:abstractNumId w:val="0"/>
  </w:num>
  <w:num w:numId="20" w16cid:durableId="878250239">
    <w:abstractNumId w:val="8"/>
  </w:num>
  <w:num w:numId="21" w16cid:durableId="1930188745">
    <w:abstractNumId w:val="9"/>
  </w:num>
  <w:num w:numId="22" w16cid:durableId="1580407405">
    <w:abstractNumId w:val="12"/>
  </w:num>
  <w:num w:numId="23" w16cid:durableId="244802574">
    <w:abstractNumId w:val="25"/>
  </w:num>
  <w:num w:numId="24" w16cid:durableId="33234485">
    <w:abstractNumId w:val="30"/>
  </w:num>
  <w:num w:numId="25" w16cid:durableId="423184608">
    <w:abstractNumId w:val="14"/>
  </w:num>
  <w:num w:numId="26" w16cid:durableId="1637375366">
    <w:abstractNumId w:val="23"/>
  </w:num>
  <w:num w:numId="27" w16cid:durableId="718092368">
    <w:abstractNumId w:val="26"/>
  </w:num>
  <w:num w:numId="28" w16cid:durableId="2014381491">
    <w:abstractNumId w:val="29"/>
  </w:num>
  <w:num w:numId="29" w16cid:durableId="1345982057">
    <w:abstractNumId w:val="16"/>
  </w:num>
  <w:num w:numId="30" w16cid:durableId="30228563">
    <w:abstractNumId w:val="31"/>
  </w:num>
  <w:num w:numId="31" w16cid:durableId="936602000">
    <w:abstractNumId w:val="17"/>
  </w:num>
  <w:num w:numId="32" w16cid:durableId="1705668776">
    <w:abstractNumId w:val="24"/>
  </w:num>
  <w:num w:numId="33" w16cid:durableId="1317566656">
    <w:abstractNumId w:val="32"/>
  </w:num>
  <w:num w:numId="34" w16cid:durableId="731075840">
    <w:abstractNumId w:val="13"/>
  </w:num>
  <w:num w:numId="35" w16cid:durableId="223225504">
    <w:abstractNumId w:val="22"/>
  </w:num>
  <w:num w:numId="36" w16cid:durableId="331178120">
    <w:abstractNumId w:val="12"/>
  </w:num>
  <w:num w:numId="37" w16cid:durableId="1890653720">
    <w:abstractNumId w:val="10"/>
  </w:num>
  <w:num w:numId="38" w16cid:durableId="1079212347">
    <w:abstractNumId w:val="15"/>
  </w:num>
  <w:num w:numId="39" w16cid:durableId="1625114099">
    <w:abstractNumId w:val="28"/>
  </w:num>
  <w:num w:numId="40" w16cid:durableId="513225198">
    <w:abstractNumId w:val="27"/>
  </w:num>
  <w:num w:numId="41" w16cid:durableId="478695145">
    <w:abstractNumId w:val="21"/>
  </w:num>
  <w:num w:numId="42" w16cid:durableId="236481549">
    <w:abstractNumId w:val="19"/>
  </w:num>
  <w:num w:numId="43" w16cid:durableId="1650356665">
    <w:abstractNumId w:val="20"/>
  </w:num>
  <w:num w:numId="44" w16cid:durableId="539047614">
    <w:abstractNumId w:val="18"/>
  </w:num>
  <w:num w:numId="45" w16cid:durableId="702218743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17541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20E8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5218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326"/>
    <w:rsid w:val="007F6D9B"/>
    <w:rsid w:val="007F7AF5"/>
    <w:rsid w:val="0080036E"/>
    <w:rsid w:val="00800B2A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338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C6B"/>
    <w:rsid w:val="00B45D84"/>
    <w:rsid w:val="00B52C8F"/>
    <w:rsid w:val="00B54C72"/>
    <w:rsid w:val="00B552A6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BF5FF9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4128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C6A2D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3421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27D63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2B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35E4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B4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9" Type="http://schemas.openxmlformats.org/officeDocument/2006/relationships/hyperlink" Target="https://vocesa.abril.com.br/podcast/apenas-15-das-pessoas-tem-autoconhecimento-como-mudar-isso/" TargetMode="External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42" Type="http://schemas.openxmlformats.org/officeDocument/2006/relationships/hyperlink" Target="https://www.valuescentre.com/barrett-model/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footer" Target="foot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eader" Target="header15.xml"/><Relationship Id="rId40" Type="http://schemas.openxmlformats.org/officeDocument/2006/relationships/hyperlink" Target="https://epipoca.com.br/rebecca-sugar-revela-influencia-de-famoso-quadrinista-em-steven-universo/" TargetMode="External"/><Relationship Id="rId45" Type="http://schemas.openxmlformats.org/officeDocument/2006/relationships/header" Target="header17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2.png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footer" Target="footer11.xml"/><Relationship Id="rId44" Type="http://schemas.openxmlformats.org/officeDocument/2006/relationships/footer" Target="footer1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4.xml"/><Relationship Id="rId43" Type="http://schemas.openxmlformats.org/officeDocument/2006/relationships/header" Target="header16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footer" Target="footer16.xml"/><Relationship Id="rId20" Type="http://schemas.openxmlformats.org/officeDocument/2006/relationships/footer" Target="footer6.xml"/><Relationship Id="rId41" Type="http://schemas.openxmlformats.org/officeDocument/2006/relationships/hyperlink" Target="https://anmtv.com.br/steven-universe-estreia-com-boa-audiencia-no-cartoon-network-american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272</TotalTime>
  <Pages>11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Gustavo Antonio</cp:lastModifiedBy>
  <cp:revision>68</cp:revision>
  <cp:lastPrinted>2022-06-14T07:03:00Z</cp:lastPrinted>
  <dcterms:created xsi:type="dcterms:W3CDTF">2017-11-20T21:48:00Z</dcterms:created>
  <dcterms:modified xsi:type="dcterms:W3CDTF">2022-06-14T07:38:00Z</dcterms:modified>
</cp:coreProperties>
</file>